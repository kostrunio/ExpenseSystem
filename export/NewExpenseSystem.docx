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5EEC" w14:textId="77777777" w:rsidR="000B256A" w:rsidRPr="00A9086E" w:rsidRDefault="00AF465E">
      <w:pPr>
        <w:pStyle w:val="Nagwek1"/>
        <w:spacing w:before="120"/>
        <w:rPr>
          <w:lang w:val="pl-PL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274320" distR="114300" simplePos="0" relativeHeight="251661312" behindDoc="1" locked="0" layoutInCell="1" allowOverlap="1" wp14:anchorId="4AA3005C" wp14:editId="6A51940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172335" cy="736092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7360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8FC2" w14:textId="77777777" w:rsidR="000B256A" w:rsidRPr="00A9086E" w:rsidRDefault="008536F6">
                            <w:pPr>
                              <w:pStyle w:val="Nagwek1"/>
                              <w:jc w:val="center"/>
                              <w:rPr>
                                <w:lang w:val="pl-PL"/>
                              </w:rPr>
                            </w:pPr>
                            <w:r w:rsidRPr="007142BC">
                              <w:rPr>
                                <w:lang w:val="pl-PL"/>
                              </w:rPr>
                              <w:t>Prywatność</w:t>
                            </w:r>
                          </w:p>
                          <w:p w14:paraId="236EAFF7" w14:textId="77777777" w:rsidR="000B256A" w:rsidRPr="00A9086E" w:rsidRDefault="00AF465E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  <w:lang w:val="pl-PL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 w:rsidRPr="00A9086E">
                              <w:rPr>
                                <w:color w:val="6076B4" w:themeColor="accent1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14:paraId="686149D5" w14:textId="77777777" w:rsidR="000B256A" w:rsidRPr="008536F6" w:rsidRDefault="008536F6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>Wszystkie dane zg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r</w:t>
                            </w:r>
                            <w:r w:rsidRPr="008536F6">
                              <w:rPr>
                                <w:color w:val="2F5897" w:themeColor="text2"/>
                                <w:lang w:val="pl-PL"/>
                              </w:rPr>
                              <w:t xml:space="preserve">omadzone w arkuszu są zaszyfrowane. 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Nikt poza Tobą nie może ich odczytać. Dlatego </w:t>
                            </w:r>
                            <w:r w:rsidRPr="008536F6">
                              <w:rPr>
                                <w:b/>
                                <w:color w:val="2F5897" w:themeColor="text2"/>
                                <w:lang w:val="pl-PL"/>
                              </w:rPr>
                              <w:t>przechowuj hasło w bezpiecznym miejscu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 xml:space="preserve">. Nie ma też możliwości zresetowania hasła do arkusza, jeśli go zapomnisz. </w:t>
                            </w:r>
                            <w:r w:rsidR="00556DD0">
                              <w:rPr>
                                <w:color w:val="2F5897" w:themeColor="text2"/>
                                <w:lang w:val="pl-PL"/>
                              </w:rPr>
                              <w:t>Więc l</w:t>
                            </w:r>
                            <w:r>
                              <w:rPr>
                                <w:color w:val="2F5897" w:themeColor="text2"/>
                                <w:lang w:val="pl-PL"/>
                              </w:rPr>
                              <w:t>epiej tego nie rób. Wszystkie dane zostaną zaszyfrowane na zawsze.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33000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AA3005C" id="Rectangle 2" o:spid="_x0000_s1026" style="position:absolute;margin-left:119.85pt;margin-top:0;width:171.05pt;height:579.6pt;z-index:-251655168;visibility:visible;mso-wrap-style:square;mso-width-percent:330;mso-height-percent:1000;mso-wrap-distance-left:21.6pt;mso-wrap-distance-top:0;mso-wrap-distance-right:9pt;mso-wrap-distance-bottom:0;mso-position-horizontal:right;mso-position-horizontal-relative:margin;mso-position-vertical:bottom;mso-position-vertical-relative:margin;mso-width-percent:33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" fillcolor="#e9edf2 [2579]" stroked="f" strokeweight="2.25pt">
                <v:fill color2="#e6ebf0 [2899]" rotate="t" focusposition=".5,.5" focussize="" colors="0 #e3edf9;.5 #e3edf9;49807f #d8e0ea" focus="100%" type="gradientRadial"/>
                <v:textbox inset="14.4pt,14.4pt,14.4pt,7.2pt">
                  <w:txbxContent>
                    <w:p w14:paraId="02C38FC2" w14:textId="77777777" w:rsidR="000B256A" w:rsidRPr="00A9086E" w:rsidRDefault="008536F6">
                      <w:pPr>
                        <w:pStyle w:val="Nagwek1"/>
                        <w:jc w:val="center"/>
                        <w:rPr>
                          <w:lang w:val="pl-PL"/>
                        </w:rPr>
                      </w:pPr>
                      <w:r w:rsidRPr="007142BC">
                        <w:rPr>
                          <w:lang w:val="pl-PL"/>
                        </w:rPr>
                        <w:t>Prywatność</w:t>
                      </w:r>
                    </w:p>
                    <w:p w14:paraId="236EAFF7" w14:textId="77777777" w:rsidR="000B256A" w:rsidRPr="00A9086E" w:rsidRDefault="00AF465E">
                      <w:pPr>
                        <w:spacing w:after="100"/>
                        <w:jc w:val="center"/>
                        <w:rPr>
                          <w:color w:val="6076B4" w:themeColor="accent1"/>
                          <w:lang w:val="pl-PL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 w:rsidRPr="00A9086E">
                        <w:rPr>
                          <w:color w:val="6076B4" w:themeColor="accent1"/>
                          <w:lang w:val="pl-PL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14:paraId="686149D5" w14:textId="77777777" w:rsidR="000B256A" w:rsidRPr="008536F6" w:rsidRDefault="008536F6">
                      <w:pPr>
                        <w:rPr>
                          <w:color w:val="2F5897" w:themeColor="text2"/>
                          <w:lang w:val="pl-PL"/>
                        </w:rPr>
                      </w:pPr>
                      <w:r w:rsidRPr="008536F6">
                        <w:rPr>
                          <w:color w:val="2F5897" w:themeColor="text2"/>
                          <w:lang w:val="pl-PL"/>
                        </w:rPr>
                        <w:t>Wszystkie dane zg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r</w:t>
                      </w:r>
                      <w:r w:rsidRPr="008536F6">
                        <w:rPr>
                          <w:color w:val="2F5897" w:themeColor="text2"/>
                          <w:lang w:val="pl-PL"/>
                        </w:rPr>
                        <w:t xml:space="preserve">omadzone w arkuszu są zaszyfrowane. 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Nikt poza Tobą nie może ich odczytać. Dlatego </w:t>
                      </w:r>
                      <w:r w:rsidRPr="008536F6">
                        <w:rPr>
                          <w:b/>
                          <w:color w:val="2F5897" w:themeColor="text2"/>
                          <w:lang w:val="pl-PL"/>
                        </w:rPr>
                        <w:t>przechowuj hasło w bezpiecznym miejscu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 xml:space="preserve">. Nie ma też możliwości zresetowania hasła do arkusza, jeśli go zapomnisz. </w:t>
                      </w:r>
                      <w:r w:rsidR="00556DD0">
                        <w:rPr>
                          <w:color w:val="2F5897" w:themeColor="text2"/>
                          <w:lang w:val="pl-PL"/>
                        </w:rPr>
                        <w:t>Więc l</w:t>
                      </w:r>
                      <w:r>
                        <w:rPr>
                          <w:color w:val="2F5897" w:themeColor="text2"/>
                          <w:lang w:val="pl-PL"/>
                        </w:rPr>
                        <w:t>epiej tego nie rób. Wszystkie dane zostaną zaszyfrowane na zawsze.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98D44" wp14:editId="419D3BAD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topMargin">
                      <wp14:pctPosVOffset>30000</wp14:pctPosVOffset>
                    </wp:positionV>
                  </mc:Choice>
                  <mc:Fallback>
                    <wp:positionV relativeFrom="page">
                      <wp:posOffset>630555</wp:posOffset>
                    </wp:positionV>
                  </mc:Fallback>
                </mc:AlternateContent>
                <wp:extent cx="6743700" cy="1441450"/>
                <wp:effectExtent l="95250" t="38100" r="73660" b="139700"/>
                <wp:wrapThrough wrapText="bothSides">
                  <wp:wrapPolygon edited="1">
                    <wp:start x="-193" y="-542"/>
                    <wp:lineTo x="-321" y="4338"/>
                    <wp:lineTo x="-286" y="17061"/>
                    <wp:lineTo x="11" y="17546"/>
                    <wp:lineTo x="21591" y="17581"/>
                    <wp:lineTo x="21762" y="15644"/>
                    <wp:lineTo x="21838" y="4338"/>
                    <wp:lineTo x="21709" y="-542"/>
                    <wp:lineTo x="-193" y="-54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44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88900" dist="50800" dir="5400000" algn="t" rotWithShape="0">
                            <a:prstClr val="black">
                              <a:alpha val="2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E5854" w14:textId="77777777" w:rsidR="000B256A" w:rsidRDefault="00057D94">
                            <w:pPr>
                              <w:pStyle w:val="Spistreci1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id w:val="-139180630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36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New Expense System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6"/>
                              <w:gridCol w:w="3506"/>
                              <w:gridCol w:w="3507"/>
                            </w:tblGrid>
                            <w:tr w:rsidR="000B256A" w14:paraId="308684E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086" w:type="dxa"/>
                                </w:tcPr>
                                <w:p w14:paraId="35AF8222" w14:textId="77777777"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6" w:type="dxa"/>
                                </w:tcPr>
                                <w:p w14:paraId="2920103E" w14:textId="77777777" w:rsidR="000B256A" w:rsidRDefault="000B256A" w:rsidP="008536F6">
                                  <w:pPr>
                                    <w:spacing w:after="160" w:line="264" w:lineRule="auto"/>
                                  </w:pPr>
                                </w:p>
                              </w:tc>
                              <w:tc>
                                <w:tcPr>
                                  <w:tcW w:w="3087" w:type="dxa"/>
                                </w:tcPr>
                                <w:p w14:paraId="4E1BF5B6" w14:textId="77777777" w:rsidR="000B256A" w:rsidRDefault="000B256A" w:rsidP="008536F6"/>
                                <w:p w14:paraId="21AE2322" w14:textId="77777777" w:rsidR="000B256A" w:rsidRDefault="000B256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3A64D11" w14:textId="77777777" w:rsidR="000B256A" w:rsidRDefault="000B2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105000</wp14:pctWidth>
                </wp14:sizeRelH>
                <wp14:sizeRelV relativeFrom="topMargin">
                  <wp14:pctHeight>77000</wp14:pctHeight>
                </wp14:sizeRelV>
              </wp:anchor>
            </w:drawing>
          </mc:Choice>
          <mc:Fallback>
            <w:pict>
              <v:rect w14:anchorId="56A98D44" id="Rectangle 1" o:spid="_x0000_s1027" style="position:absolute;margin-left:0;margin-top:0;width:531pt;height:113.5pt;z-index:251659264;visibility:visible;mso-wrap-style:square;mso-width-percent:1050;mso-height-percent:770;mso-top-percent:300;mso-wrap-distance-left:9pt;mso-wrap-distance-top:0;mso-wrap-distance-right:9pt;mso-wrap-distance-bottom:0;mso-position-horizontal:center;mso-position-horizontal-relative:margin;mso-position-vertical-relative:top-margin-area;mso-width-percent:1050;mso-height-percent:770;mso-top-percent:300;mso-width-relative:margin;mso-height-relative:top-margin-area;v-text-anchor:middle" wrapcoords="-198 -609 -329 4873 -293 19165 11 19710 22132 19750 22307 17574 22385 4873 22253 -609 -198 -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" stroked="f" strokeweight="2.25pt">
                <v:fill r:id="rId6" o:title="" recolor="t" rotate="t" type="tile"/>
                <v:imagedata recolortarget="#325ea2 [3058]"/>
                <v:shadow on="t" color="black" opacity=".25" origin=",-.5" offset="0,4pt"/>
                <v:textbox inset=",14.4pt">
                  <w:txbxContent>
                    <w:p w14:paraId="609E5854" w14:textId="77777777" w:rsidR="000B256A" w:rsidRDefault="00057D94">
                      <w:pPr>
                        <w:pStyle w:val="Spistreci1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Title"/>
                          <w:id w:val="-139180630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536F6">
                            <w:rPr>
                              <w:color w:val="FFFFFF" w:themeColor="background1"/>
                              <w:sz w:val="96"/>
                              <w:szCs w:val="96"/>
                            </w:rPr>
                            <w:t>New Expense System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506"/>
                        <w:gridCol w:w="3506"/>
                        <w:gridCol w:w="3507"/>
                      </w:tblGrid>
                      <w:tr w:rsidR="000B256A" w14:paraId="308684ED" w14:textId="77777777">
                        <w:trPr>
                          <w:jc w:val="center"/>
                        </w:trPr>
                        <w:tc>
                          <w:tcPr>
                            <w:tcW w:w="3086" w:type="dxa"/>
                          </w:tcPr>
                          <w:p w14:paraId="35AF8222" w14:textId="77777777"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6" w:type="dxa"/>
                          </w:tcPr>
                          <w:p w14:paraId="2920103E" w14:textId="77777777" w:rsidR="000B256A" w:rsidRDefault="000B256A" w:rsidP="008536F6">
                            <w:pPr>
                              <w:spacing w:after="160" w:line="264" w:lineRule="auto"/>
                            </w:pPr>
                          </w:p>
                        </w:tc>
                        <w:tc>
                          <w:tcPr>
                            <w:tcW w:w="3087" w:type="dxa"/>
                          </w:tcPr>
                          <w:p w14:paraId="4E1BF5B6" w14:textId="77777777" w:rsidR="000B256A" w:rsidRDefault="000B256A" w:rsidP="008536F6"/>
                          <w:p w14:paraId="21AE2322" w14:textId="77777777" w:rsidR="000B256A" w:rsidRDefault="000B256A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3A64D11" w14:textId="77777777" w:rsidR="000B256A" w:rsidRDefault="000B256A">
                      <w:pPr>
                        <w:jc w:val="center"/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8536F6" w:rsidRPr="007142BC">
        <w:rPr>
          <w:lang w:val="pl-PL"/>
        </w:rPr>
        <w:t>Witamy</w:t>
      </w:r>
      <w:r w:rsidRPr="00A9086E">
        <w:rPr>
          <w:lang w:val="pl-PL"/>
        </w:rPr>
        <w:t xml:space="preserve"> </w:t>
      </w:r>
    </w:p>
    <w:p w14:paraId="3CC462E5" w14:textId="77777777" w:rsidR="000B256A" w:rsidRPr="008536F6" w:rsidRDefault="00AF465E">
      <w:pPr>
        <w:pStyle w:val="Podtytu"/>
        <w:rPr>
          <w:lang w:val="pl-PL"/>
        </w:rPr>
        <w:sectPr w:rsidR="000B256A" w:rsidRPr="008536F6">
          <w:type w:val="continuous"/>
          <w:pgSz w:w="12240" w:h="15840"/>
          <w:pgMar w:top="3312" w:right="936" w:bottom="936" w:left="936" w:header="720" w:footer="720" w:gutter="0"/>
          <w:cols w:space="720"/>
          <w:docGrid w:linePitch="360"/>
        </w:sectPr>
      </w:pPr>
      <w:r>
        <w:rPr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072ABF" wp14:editId="55FFC57D">
                <wp:simplePos x="0" y="0"/>
                <wp:positionH relativeFrom="margin">
                  <wp:posOffset>47625</wp:posOffset>
                </wp:positionH>
                <wp:positionV relativeFrom="margin">
                  <wp:posOffset>1695450</wp:posOffset>
                </wp:positionV>
                <wp:extent cx="4081780" cy="1102995"/>
                <wp:effectExtent l="0" t="0" r="0" b="0"/>
                <wp:wrapTopAndBottom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1780" cy="11029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2F6C" w14:textId="77777777" w:rsidR="008536F6" w:rsidRPr="008536F6" w:rsidRDefault="008536F6" w:rsidP="008536F6">
                            <w:pPr>
                              <w:pStyle w:val="Cytat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Program jest jeszcze rozwijany, dlatego zachęcam do dzielenia się swoimi spostrzeżeniami i uwagami. Wszelkie wiadomości można wysyłać na adres </w:t>
                            </w:r>
                            <w:hyperlink r:id="rId7" w:history="1">
                              <w:proofErr w:type="spellStart"/>
                              <w:r w:rsidRPr="008536F6">
                                <w:rPr>
                                  <w:rStyle w:val="Hipercze"/>
                                  <w:lang w:val="pl-PL"/>
                                </w:rPr>
                                <w:t>ExpenseSystem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91440" rIns="91440" bIns="13716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62000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72ABF" id="AutoShape 11" o:spid="_x0000_s1028" style="position:absolute;margin-left:3.75pt;margin-top:133.5pt;width:321.4pt;height:86.85pt;z-index:251663360;visibility:visible;mso-wrap-style:square;mso-width-percent:62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" stroked="f" strokeweight="2.25pt">
                <v:fill r:id="rId6" o:title="" recolor="t" rotate="t" type="tile"/>
                <v:imagedata recolortarget="#e5e9ef [3059]"/>
                <v:textbox style="mso-fit-shape-to-text:t" inset=",7.2pt,,10.8pt">
                  <w:txbxContent>
                    <w:p w14:paraId="00182F6C" w14:textId="77777777" w:rsidR="008536F6" w:rsidRPr="008536F6" w:rsidRDefault="008536F6" w:rsidP="008536F6">
                      <w:pPr>
                        <w:pStyle w:val="Cytat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Program jest jeszcze rozwijany, dlatego zachęcam do dzielenia się swoimi spostrzeżeniami i uwagami. Wszelkie wiadomości można wysyłać na adres </w:t>
                      </w:r>
                      <w:hyperlink r:id="rId8" w:history="1">
                        <w:proofErr w:type="spellStart"/>
                        <w:r w:rsidRPr="008536F6">
                          <w:rPr>
                            <w:rStyle w:val="Hipercze"/>
                            <w:lang w:val="pl-PL"/>
                          </w:rPr>
                          <w:t>ExpenseSystem</w:t>
                        </w:r>
                        <w:proofErr w:type="spellEnd"/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5512B90A" w14:textId="77777777" w:rsidR="000B256A" w:rsidRPr="007142BC" w:rsidRDefault="008536F6" w:rsidP="008536F6">
      <w:pPr>
        <w:rPr>
          <w:color w:val="2C395D" w:themeColor="accent1" w:themeShade="80"/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num="3" w:space="720"/>
          <w:docGrid w:linePitch="360"/>
        </w:sectPr>
      </w:pPr>
      <w:r w:rsidRPr="007142BC">
        <w:rPr>
          <w:color w:val="2C395D" w:themeColor="accent1" w:themeShade="80"/>
          <w:lang w:val="pl-PL"/>
        </w:rPr>
        <w:t>Ciesz</w:t>
      </w:r>
      <w:r w:rsidR="00CB260C">
        <w:rPr>
          <w:color w:val="2C395D" w:themeColor="accent1" w:themeShade="80"/>
          <w:lang w:val="pl-PL"/>
        </w:rPr>
        <w:t>ymy</w:t>
      </w:r>
      <w:r w:rsidRPr="007142BC">
        <w:rPr>
          <w:color w:val="2C395D" w:themeColor="accent1" w:themeShade="80"/>
          <w:lang w:val="pl-PL"/>
        </w:rPr>
        <w:t xml:space="preserve"> się, że jesteś nowym użytkownikiem naszej aplikacji. Staraliśmy się dodać do niego różne funkcjonalności dlatego w skrócie za chwilę je opiszemy. </w:t>
      </w:r>
      <w:r w:rsidRPr="007142BC">
        <w:rPr>
          <w:color w:val="2C395D" w:themeColor="accent1" w:themeShade="80"/>
          <w:lang w:val="pl-PL"/>
        </w:rPr>
        <w:t xml:space="preserve">Pamiętaj, że jesteśmy otwarci na wszelkie uwagi, wnioski, spostrzeżenia. </w:t>
      </w:r>
      <w:r w:rsidR="007142BC" w:rsidRPr="007142BC">
        <w:rPr>
          <w:color w:val="2C395D" w:themeColor="accent1" w:themeShade="80"/>
          <w:lang w:val="pl-PL"/>
        </w:rPr>
        <w:t>Mogą się też pojawić błędy, za które przepraszamy.</w:t>
      </w:r>
    </w:p>
    <w:p w14:paraId="4A51AA45" w14:textId="77777777" w:rsidR="000B256A" w:rsidRPr="007142BC" w:rsidRDefault="007142BC" w:rsidP="007142BC">
      <w:pPr>
        <w:pStyle w:val="Nagwek1"/>
        <w:rPr>
          <w:lang w:val="pl-PL"/>
        </w:rPr>
      </w:pPr>
      <w:r w:rsidRPr="007142BC">
        <w:rPr>
          <w:lang w:val="pl-PL"/>
        </w:rPr>
        <w:t>Funkcjonalności</w:t>
      </w:r>
    </w:p>
    <w:p w14:paraId="39FDF9A6" w14:textId="77777777" w:rsidR="000B256A" w:rsidRPr="007142BC" w:rsidRDefault="000B256A">
      <w:pPr>
        <w:rPr>
          <w:lang w:val="pl-PL"/>
        </w:rPr>
        <w:sectPr w:rsidR="000B256A" w:rsidRPr="007142BC">
          <w:type w:val="continuous"/>
          <w:pgSz w:w="12240" w:h="15840"/>
          <w:pgMar w:top="936" w:right="936" w:bottom="936" w:left="936" w:header="720" w:footer="720" w:gutter="0"/>
          <w:cols w:space="720"/>
          <w:docGrid w:linePitch="360"/>
        </w:sectPr>
      </w:pPr>
    </w:p>
    <w:p w14:paraId="5F5F3450" w14:textId="77777777"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Tworzenie arkusz</w:t>
      </w:r>
      <w:r w:rsidR="00E31FFE">
        <w:rPr>
          <w:b/>
          <w:color w:val="2C395D" w:themeColor="accent1" w:themeShade="80"/>
          <w:sz w:val="24"/>
          <w:lang w:val="pl-PL"/>
        </w:rPr>
        <w:t>a</w:t>
      </w:r>
    </w:p>
    <w:p w14:paraId="6266C730" w14:textId="77777777"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Najpierw trzeba </w:t>
      </w:r>
      <w:r w:rsidRPr="007142BC">
        <w:rPr>
          <w:b/>
          <w:color w:val="2C395D" w:themeColor="accent1" w:themeShade="80"/>
          <w:lang w:val="pl-PL"/>
        </w:rPr>
        <w:t>utworzyć arkusz</w:t>
      </w:r>
      <w:r w:rsidRPr="007142BC">
        <w:rPr>
          <w:color w:val="2C395D" w:themeColor="accent1" w:themeShade="80"/>
          <w:lang w:val="pl-PL"/>
        </w:rPr>
        <w:t>. Program od razu poprosi o podanie jego nazwy.</w:t>
      </w:r>
      <w:r w:rsidR="001111DB">
        <w:rPr>
          <w:color w:val="2C395D" w:themeColor="accent1" w:themeShade="80"/>
          <w:lang w:val="pl-PL"/>
        </w:rPr>
        <w:t xml:space="preserve"> Proponujemy</w:t>
      </w:r>
      <w:r w:rsidR="004319FA">
        <w:rPr>
          <w:color w:val="2C395D" w:themeColor="accent1" w:themeShade="80"/>
          <w:lang w:val="pl-PL"/>
        </w:rPr>
        <w:t xml:space="preserve"> nazwę</w:t>
      </w:r>
      <w:r w:rsidR="001111DB">
        <w:rPr>
          <w:color w:val="2C395D" w:themeColor="accent1" w:themeShade="80"/>
          <w:lang w:val="pl-PL"/>
        </w:rPr>
        <w:t>:</w:t>
      </w:r>
    </w:p>
    <w:p w14:paraId="1BF46C62" w14:textId="77777777" w:rsidR="005F6E17" w:rsidRPr="001111DB" w:rsidRDefault="001111DB" w:rsidP="005F6E17">
      <w:pPr>
        <w:pStyle w:val="Akapitzlist"/>
        <w:numPr>
          <w:ilvl w:val="0"/>
          <w:numId w:val="5"/>
        </w:numPr>
        <w:rPr>
          <w:b/>
          <w:color w:val="2C395D" w:themeColor="accent1" w:themeShade="80"/>
          <w:sz w:val="24"/>
          <w:lang w:val="pl-PL"/>
        </w:rPr>
      </w:pPr>
      <w:r w:rsidRPr="001111DB">
        <w:rPr>
          <w:color w:val="2C395D" w:themeColor="accent1" w:themeShade="80"/>
          <w:lang w:val="pl-PL"/>
        </w:rPr>
        <w:t>wydatki</w:t>
      </w:r>
    </w:p>
    <w:p w14:paraId="0AEEAD51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017BBB5F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02CFCECF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793D7D84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47051DA2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2A4EB7EE" w14:textId="77777777" w:rsid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</w:p>
    <w:p w14:paraId="28F2E467" w14:textId="77777777"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Kategorie</w:t>
      </w:r>
    </w:p>
    <w:p w14:paraId="09310D13" w14:textId="77777777" w:rsidR="007142BC" w:rsidRP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 xml:space="preserve">Następnie musisz dodać </w:t>
      </w:r>
      <w:r w:rsidRPr="007142BC">
        <w:rPr>
          <w:b/>
          <w:color w:val="2C395D" w:themeColor="accent1" w:themeShade="80"/>
          <w:lang w:val="pl-PL"/>
        </w:rPr>
        <w:t>kategorie</w:t>
      </w:r>
      <w:r w:rsidRPr="007142BC">
        <w:rPr>
          <w:color w:val="2C395D" w:themeColor="accent1" w:themeShade="80"/>
          <w:lang w:val="pl-PL"/>
        </w:rPr>
        <w:t>. Proponujemy</w:t>
      </w:r>
      <w:r w:rsidR="004319FA">
        <w:rPr>
          <w:color w:val="2C395D" w:themeColor="accent1" w:themeShade="80"/>
          <w:lang w:val="pl-PL"/>
        </w:rPr>
        <w:t xml:space="preserve"> nazwy</w:t>
      </w:r>
      <w:r w:rsidRPr="007142BC">
        <w:rPr>
          <w:color w:val="2C395D" w:themeColor="accent1" w:themeShade="80"/>
          <w:lang w:val="pl-PL"/>
        </w:rPr>
        <w:t>:</w:t>
      </w:r>
    </w:p>
    <w:p w14:paraId="39CF5A95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Jedzenie</w:t>
      </w:r>
    </w:p>
    <w:p w14:paraId="62D2E74F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Słodycze</w:t>
      </w:r>
    </w:p>
    <w:p w14:paraId="5000B217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Kosmetyki</w:t>
      </w:r>
    </w:p>
    <w:p w14:paraId="45BD07E1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Ubrania</w:t>
      </w:r>
    </w:p>
    <w:p w14:paraId="7FE40F50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Dom</w:t>
      </w:r>
    </w:p>
    <w:p w14:paraId="6B2C6253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Samochód</w:t>
      </w:r>
    </w:p>
    <w:p w14:paraId="20C50A82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Zdrowie</w:t>
      </w:r>
    </w:p>
    <w:p w14:paraId="4230D68C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Dzieciaki</w:t>
      </w:r>
    </w:p>
    <w:p w14:paraId="66A390F9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Darowizny</w:t>
      </w:r>
    </w:p>
    <w:p w14:paraId="2BFD91AD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Przyjemności</w:t>
      </w:r>
    </w:p>
    <w:p w14:paraId="39CA5EEF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Prezenty</w:t>
      </w:r>
    </w:p>
    <w:p w14:paraId="23A8BC6F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Inne</w:t>
      </w:r>
    </w:p>
    <w:p w14:paraId="1B51BE5A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Rachunki</w:t>
      </w:r>
    </w:p>
    <w:p w14:paraId="2A0035DF" w14:textId="77777777" w:rsidR="007142BC" w:rsidRPr="007142BC" w:rsidRDefault="007142BC" w:rsidP="007142BC">
      <w:pPr>
        <w:pStyle w:val="Akapitzlist"/>
        <w:numPr>
          <w:ilvl w:val="0"/>
          <w:numId w:val="2"/>
        </w:num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Kredyty</w:t>
      </w:r>
    </w:p>
    <w:p w14:paraId="651F882C" w14:textId="77777777" w:rsidR="007142BC" w:rsidRPr="005F6E17" w:rsidRDefault="007142BC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lastRenderedPageBreak/>
        <w:t>Dostępy</w:t>
      </w:r>
    </w:p>
    <w:p w14:paraId="05B7E9DD" w14:textId="77777777" w:rsidR="007142BC" w:rsidRDefault="007142BC" w:rsidP="007142BC">
      <w:pPr>
        <w:rPr>
          <w:color w:val="2C395D" w:themeColor="accent1" w:themeShade="80"/>
          <w:lang w:val="pl-PL"/>
        </w:rPr>
      </w:pPr>
      <w:r w:rsidRPr="007142BC">
        <w:rPr>
          <w:color w:val="2C395D" w:themeColor="accent1" w:themeShade="80"/>
          <w:lang w:val="pl-PL"/>
        </w:rPr>
        <w:t>Jeśli chcesz, żeby poza Tobą inna osoba mogła uzupełniać ten sam arkusz dodaj ją w sekcji dostępy</w:t>
      </w:r>
      <w:r w:rsidR="005F6E17">
        <w:rPr>
          <w:color w:val="2C395D" w:themeColor="accent1" w:themeShade="80"/>
          <w:lang w:val="pl-PL"/>
        </w:rPr>
        <w:t>.</w:t>
      </w:r>
      <w:r w:rsidR="00886FFA">
        <w:rPr>
          <w:color w:val="2C395D" w:themeColor="accent1" w:themeShade="80"/>
          <w:lang w:val="pl-PL"/>
        </w:rPr>
        <w:t xml:space="preserve"> Chodzi o inne rzeczywiste konta.</w:t>
      </w:r>
    </w:p>
    <w:p w14:paraId="7B9369A5" w14:textId="77777777" w:rsidR="005F6E17" w:rsidRDefault="005F6E17" w:rsidP="007142BC">
      <w:pPr>
        <w:rPr>
          <w:b/>
          <w:color w:val="2C395D" w:themeColor="accent1" w:themeShade="80"/>
          <w:sz w:val="24"/>
          <w:lang w:val="pl-PL"/>
        </w:rPr>
      </w:pPr>
      <w:r>
        <w:rPr>
          <w:b/>
          <w:color w:val="2C395D" w:themeColor="accent1" w:themeShade="80"/>
          <w:sz w:val="24"/>
          <w:lang w:val="pl-PL"/>
        </w:rPr>
        <w:t>Dodatkowi użytkownicy</w:t>
      </w:r>
    </w:p>
    <w:p w14:paraId="6148DF24" w14:textId="77777777" w:rsidR="005F6E17" w:rsidRDefault="005F6E17" w:rsidP="007142BC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Można stworzyć wirtualnych użytkowników. Proponujemy</w:t>
      </w:r>
      <w:r w:rsidR="004319FA">
        <w:rPr>
          <w:color w:val="2C395D" w:themeColor="accent1" w:themeShade="80"/>
          <w:lang w:val="pl-PL"/>
        </w:rPr>
        <w:t xml:space="preserve"> nazwy:</w:t>
      </w:r>
    </w:p>
    <w:p w14:paraId="43A56030" w14:textId="77777777"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Wspólne</w:t>
      </w:r>
    </w:p>
    <w:p w14:paraId="3A67F1CC" w14:textId="77777777" w:rsidR="005F6E17" w:rsidRDefault="005F6E17" w:rsidP="005F6E17">
      <w:pPr>
        <w:pStyle w:val="Akapitzlist"/>
        <w:numPr>
          <w:ilvl w:val="0"/>
          <w:numId w:val="4"/>
        </w:num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Dodatkowe</w:t>
      </w:r>
    </w:p>
    <w:p w14:paraId="40B3E937" w14:textId="77777777" w:rsidR="005F6E17" w:rsidRDefault="005F6E17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Jeśli jest więcej niż jeden Dostęp lub użytkownik to należy ustalić kolejność. W</w:t>
      </w:r>
      <w:r w:rsidR="00886FFA">
        <w:rPr>
          <w:color w:val="2C395D" w:themeColor="accent1" w:themeShade="80"/>
          <w:lang w:val="pl-PL"/>
        </w:rPr>
        <w:t>g</w:t>
      </w:r>
      <w:r>
        <w:rPr>
          <w:color w:val="2C395D" w:themeColor="accent1" w:themeShade="80"/>
          <w:lang w:val="pl-PL"/>
        </w:rPr>
        <w:t xml:space="preserve"> </w:t>
      </w:r>
      <w:r w:rsidR="00886FFA">
        <w:rPr>
          <w:color w:val="2C395D" w:themeColor="accent1" w:themeShade="80"/>
          <w:lang w:val="pl-PL"/>
        </w:rPr>
        <w:t>niej będą wyświetlani użytkownicy. Czyli, np. Wspólne powinien mieć indeks 1.</w:t>
      </w:r>
    </w:p>
    <w:p w14:paraId="5106AF1B" w14:textId="77777777" w:rsidR="005F6E17" w:rsidRPr="005F6E17" w:rsidRDefault="005F6E17" w:rsidP="005F6E17">
      <w:pPr>
        <w:rPr>
          <w:b/>
          <w:color w:val="2C395D" w:themeColor="accent1" w:themeShade="80"/>
          <w:sz w:val="24"/>
          <w:lang w:val="pl-PL"/>
        </w:rPr>
      </w:pPr>
      <w:r w:rsidRPr="005F6E17">
        <w:rPr>
          <w:b/>
          <w:color w:val="2C395D" w:themeColor="accent1" w:themeShade="80"/>
          <w:sz w:val="24"/>
          <w:lang w:val="pl-PL"/>
        </w:rPr>
        <w:t>Limity</w:t>
      </w:r>
    </w:p>
    <w:p w14:paraId="08788DA2" w14:textId="77777777" w:rsidR="005F6E17" w:rsidRDefault="004319FA" w:rsidP="005F6E17">
      <w:pPr>
        <w:rPr>
          <w:color w:val="2C395D" w:themeColor="accent1" w:themeShade="80"/>
          <w:lang w:val="pl-PL"/>
        </w:rPr>
      </w:pPr>
      <w:r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182880" distB="0" distL="114300" distR="114300" simplePos="0" relativeHeight="251665408" behindDoc="1" locked="0" layoutInCell="1" allowOverlap="1" wp14:anchorId="50484006" wp14:editId="7ECD0A6E">
                <wp:simplePos x="0" y="0"/>
                <wp:positionH relativeFrom="margin">
                  <wp:posOffset>24765</wp:posOffset>
                </wp:positionH>
                <wp:positionV relativeFrom="margin">
                  <wp:posOffset>6377940</wp:posOffset>
                </wp:positionV>
                <wp:extent cx="6705600" cy="2438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3840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bottom w:val="single" w:sz="18" w:space="0" w:color="6076B4" w:themeColor="accent1"/>
                              </w:tblBorders>
                              <w:tblCellMar>
                                <w:left w:w="0" w:type="dxa"/>
                                <w:bottom w:w="288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56"/>
                              <w:gridCol w:w="8452"/>
                              <w:gridCol w:w="1057"/>
                            </w:tblGrid>
                            <w:tr w:rsidR="000B256A" w14:paraId="28F25632" w14:textId="77777777">
                              <w:tc>
                                <w:tcPr>
                                  <w:tcW w:w="500" w:type="pct"/>
                                </w:tcPr>
                                <w:p w14:paraId="3D3E14A7" w14:textId="77777777"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0" w:type="pct"/>
                                </w:tcPr>
                                <w:p w14:paraId="11AB20EA" w14:textId="77777777" w:rsidR="000B256A" w:rsidRDefault="00A9086E" w:rsidP="00A908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2F5897" w:themeColor="text2"/>
                                      <w:sz w:val="24"/>
                                      <w:szCs w:val="24"/>
                                    </w:rPr>
                                    <w:t>New Expense System</w:t>
                                  </w:r>
                                </w:p>
                              </w:tc>
                              <w:tc>
                                <w:tcPr>
                                  <w:tcW w:w="500" w:type="pct"/>
                                </w:tcPr>
                                <w:p w14:paraId="6D1A671B" w14:textId="77777777" w:rsidR="000B256A" w:rsidRDefault="000B256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E1787A" w14:textId="77777777" w:rsidR="000B256A" w:rsidRDefault="000B25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18288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8400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.95pt;margin-top:502.2pt;width:528pt;height:192pt;z-index:-251651072;visibility:visible;mso-wrap-style:square;mso-width-percent:0;mso-height-percent:0;mso-wrap-distance-left:9pt;mso-wrap-distance-top:14.4pt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" fillcolor="#e9edf2 [2579]" stroked="f" strokeweight=".5pt">
                <v:fill color2="#e6ebf0 [2899]" rotate="t" focusposition=".5,.5" focussize="" colors="0 #e3edf9;.5 #e3edf9;49807f #d8e0ea" focus="100%" type="gradientRadial"/>
                <v:textbox inset="0,14.4pt,0,0">
                  <w:txbxContent>
                    <w:tbl>
                      <w:tblPr>
                        <w:tblW w:w="5000" w:type="pct"/>
                        <w:tblBorders>
                          <w:bottom w:val="single" w:sz="18" w:space="0" w:color="6076B4" w:themeColor="accent1"/>
                        </w:tblBorders>
                        <w:tblCellMar>
                          <w:left w:w="0" w:type="dxa"/>
                          <w:bottom w:w="288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56"/>
                        <w:gridCol w:w="8452"/>
                        <w:gridCol w:w="1057"/>
                      </w:tblGrid>
                      <w:tr w:rsidR="000B256A" w14:paraId="28F25632" w14:textId="77777777">
                        <w:tc>
                          <w:tcPr>
                            <w:tcW w:w="500" w:type="pct"/>
                          </w:tcPr>
                          <w:p w14:paraId="3D3E14A7" w14:textId="77777777"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000" w:type="pct"/>
                          </w:tcPr>
                          <w:p w14:paraId="11AB20EA" w14:textId="77777777" w:rsidR="000B256A" w:rsidRDefault="00A9086E" w:rsidP="00A9086E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2F5897" w:themeColor="text2"/>
                                <w:sz w:val="24"/>
                                <w:szCs w:val="24"/>
                              </w:rPr>
                              <w:t>New Expense System</w:t>
                            </w:r>
                          </w:p>
                        </w:tc>
                        <w:tc>
                          <w:tcPr>
                            <w:tcW w:w="500" w:type="pct"/>
                          </w:tcPr>
                          <w:p w14:paraId="6D1A671B" w14:textId="77777777" w:rsidR="000B256A" w:rsidRDefault="000B256A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3E1787A" w14:textId="77777777" w:rsidR="000B256A" w:rsidRDefault="000B25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9086E">
        <w:rPr>
          <w:i/>
          <w:noProof/>
          <w:color w:val="2F5897" w:themeColor="text2"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61F84" wp14:editId="3AC3C0AD">
                <wp:simplePos x="0" y="0"/>
                <wp:positionH relativeFrom="margin">
                  <wp:posOffset>1710690</wp:posOffset>
                </wp:positionH>
                <wp:positionV relativeFrom="margin">
                  <wp:posOffset>7212330</wp:posOffset>
                </wp:positionV>
                <wp:extent cx="3314700" cy="714375"/>
                <wp:effectExtent l="0" t="0" r="0" b="0"/>
                <wp:wrapThrough wrapText="bothSides">
                  <wp:wrapPolygon edited="1">
                    <wp:start x="37" y="431"/>
                    <wp:lineTo x="0" y="21473"/>
                    <wp:lineTo x="21512" y="21473"/>
                    <wp:lineTo x="21549" y="377"/>
                    <wp:lineTo x="37" y="431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131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25"/>
                            </w:tblGrid>
                            <w:tr w:rsidR="000B256A" w:rsidRPr="00BE75F9" w14:paraId="23EEB522" w14:textId="77777777" w:rsidTr="00A9086E">
                              <w:trPr>
                                <w:trHeight w:val="1152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color w:val="2F5897" w:themeColor="text2"/>
                                      <w:lang w:val="pl-PL"/>
                                    </w:rPr>
                                    <w:id w:val="208426011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51217BE" w14:textId="6EFC7338" w:rsidR="000B256A" w:rsidRPr="00BE75F9" w:rsidRDefault="00057D94">
                                      <w:pPr>
                                        <w:spacing w:after="0"/>
                                        <w:rPr>
                                          <w:color w:val="2F5897" w:themeColor="text2"/>
                                          <w:sz w:val="18"/>
                                          <w:szCs w:val="18"/>
                                          <w:lang w:val="pl-PL"/>
                                        </w:rPr>
                                      </w:pPr>
                                      <w:r w:rsidRPr="00057D94">
                                        <w:rPr>
                                          <w:color w:val="2F5897" w:themeColor="text2"/>
                                          <w:lang w:val="pl-PL"/>
                                        </w:rPr>
                                        <w:t>https://new-expensesystem.herokuapp.com</w:t>
                                      </w:r>
                                    </w:p>
                                  </w:sdtContent>
                                </w:sdt>
                                <w:p w14:paraId="722581BA" w14:textId="77777777" w:rsidR="000B256A" w:rsidRPr="00BE75F9" w:rsidRDefault="00A9086E">
                                  <w:pPr>
                                    <w:spacing w:after="0"/>
                                    <w:rPr>
                                      <w:color w:val="2F5897" w:themeColor="text2"/>
                                      <w:lang w:val="pl-PL"/>
                                    </w:rPr>
                                  </w:pPr>
                                  <w:r w:rsidRPr="00BE75F9">
                                    <w:rPr>
                                      <w:color w:val="2F5897" w:themeColor="text2"/>
                                      <w:sz w:val="20"/>
                                      <w:szCs w:val="18"/>
                                      <w:lang w:val="pl-PL"/>
                                    </w:rPr>
                                    <w:t>expense_system@mailplus.pl</w:t>
                                  </w:r>
                                </w:p>
                              </w:tc>
                            </w:tr>
                            <w:tr w:rsidR="000B256A" w:rsidRPr="00BE75F9" w14:paraId="1353A15C" w14:textId="77777777" w:rsidTr="00A9086E">
                              <w:trPr>
                                <w:trHeight w:val="509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14:paraId="17A796DF" w14:textId="77777777" w:rsidR="000B256A" w:rsidRPr="00BE75F9" w:rsidRDefault="000B256A">
                                  <w:pPr>
                                    <w:spacing w:after="0"/>
                                    <w:rPr>
                                      <w:color w:val="2F5897" w:themeColor="text2"/>
                                      <w:sz w:val="72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0B256A" w:rsidRPr="00BE75F9" w14:paraId="36784F39" w14:textId="77777777" w:rsidTr="00A9086E">
                              <w:trPr>
                                <w:trHeight w:val="257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14:paraId="0A6210AE" w14:textId="77777777" w:rsidR="000B256A" w:rsidRPr="00BE75F9" w:rsidRDefault="000B256A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sz w:val="24"/>
                                      <w:lang w:val="pl-PL"/>
                                    </w:rPr>
                                  </w:pPr>
                                </w:p>
                                <w:p w14:paraId="6F2696E9" w14:textId="77777777" w:rsidR="000B256A" w:rsidRPr="00BE75F9" w:rsidRDefault="000B256A" w:rsidP="00A9086E">
                                  <w:pPr>
                                    <w:spacing w:after="0"/>
                                    <w:jc w:val="center"/>
                                    <w:rPr>
                                      <w:color w:val="2F5897" w:themeColor="text2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840ACF" w14:textId="77777777" w:rsidR="000B256A" w:rsidRPr="00BE75F9" w:rsidRDefault="000B256A">
                            <w:pPr>
                              <w:rPr>
                                <w:color w:val="2F5897" w:themeColor="text2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61F84" id="Rectangle 6" o:spid="_x0000_s1030" style="position:absolute;margin-left:134.7pt;margin-top:567.9pt;width:261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wrapcoords="37 431 0 21473 21512 21473 21549 377 37 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" filled="f" stroked="f" strokeweight="2.25pt">
                <v:textbox>
                  <w:txbxContent>
                    <w:tbl>
                      <w:tblPr>
                        <w:tblW w:w="8131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8325"/>
                      </w:tblGrid>
                      <w:tr w:rsidR="000B256A" w:rsidRPr="00BE75F9" w14:paraId="23EEB522" w14:textId="77777777" w:rsidTr="00A9086E">
                        <w:trPr>
                          <w:trHeight w:val="1152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sdt>
                            <w:sdtPr>
                              <w:rPr>
                                <w:color w:val="2F5897" w:themeColor="text2"/>
                                <w:lang w:val="pl-PL"/>
                              </w:rPr>
                              <w:id w:val="208426011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51217BE" w14:textId="6EFC7338" w:rsidR="000B256A" w:rsidRPr="00BE75F9" w:rsidRDefault="00057D94">
                                <w:pPr>
                                  <w:spacing w:after="0"/>
                                  <w:rPr>
                                    <w:color w:val="2F5897" w:themeColor="text2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r w:rsidRPr="00057D94">
                                  <w:rPr>
                                    <w:color w:val="2F5897" w:themeColor="text2"/>
                                    <w:lang w:val="pl-PL"/>
                                  </w:rPr>
                                  <w:t>https://new-expensesystem.herokuapp.com</w:t>
                                </w:r>
                              </w:p>
                            </w:sdtContent>
                          </w:sdt>
                          <w:p w14:paraId="722581BA" w14:textId="77777777" w:rsidR="000B256A" w:rsidRPr="00BE75F9" w:rsidRDefault="00A9086E">
                            <w:pPr>
                              <w:spacing w:after="0"/>
                              <w:rPr>
                                <w:color w:val="2F5897" w:themeColor="text2"/>
                                <w:lang w:val="pl-PL"/>
                              </w:rPr>
                            </w:pPr>
                            <w:r w:rsidRPr="00BE75F9">
                              <w:rPr>
                                <w:color w:val="2F5897" w:themeColor="text2"/>
                                <w:sz w:val="20"/>
                                <w:szCs w:val="18"/>
                                <w:lang w:val="pl-PL"/>
                              </w:rPr>
                              <w:t>expense_system@mailplus.pl</w:t>
                            </w:r>
                          </w:p>
                        </w:tc>
                      </w:tr>
                      <w:tr w:rsidR="000B256A" w:rsidRPr="00BE75F9" w14:paraId="1353A15C" w14:textId="77777777" w:rsidTr="00A9086E">
                        <w:trPr>
                          <w:trHeight w:val="509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14:paraId="17A796DF" w14:textId="77777777" w:rsidR="000B256A" w:rsidRPr="00BE75F9" w:rsidRDefault="000B256A">
                            <w:pPr>
                              <w:spacing w:after="0"/>
                              <w:rPr>
                                <w:color w:val="2F5897" w:themeColor="text2"/>
                                <w:sz w:val="72"/>
                                <w:lang w:val="pl-PL"/>
                              </w:rPr>
                            </w:pPr>
                          </w:p>
                        </w:tc>
                      </w:tr>
                      <w:tr w:rsidR="000B256A" w:rsidRPr="00BE75F9" w14:paraId="36784F39" w14:textId="77777777" w:rsidTr="00A9086E">
                        <w:trPr>
                          <w:trHeight w:val="257"/>
                        </w:trPr>
                        <w:tc>
                          <w:tcPr>
                            <w:tcW w:w="5000" w:type="pct"/>
                            <w:vAlign w:val="center"/>
                          </w:tcPr>
                          <w:p w14:paraId="0A6210AE" w14:textId="77777777" w:rsidR="000B256A" w:rsidRPr="00BE75F9" w:rsidRDefault="000B256A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sz w:val="24"/>
                                <w:lang w:val="pl-PL"/>
                              </w:rPr>
                            </w:pPr>
                          </w:p>
                          <w:p w14:paraId="6F2696E9" w14:textId="77777777" w:rsidR="000B256A" w:rsidRPr="00BE75F9" w:rsidRDefault="000B256A" w:rsidP="00A9086E">
                            <w:pPr>
                              <w:spacing w:after="0"/>
                              <w:jc w:val="center"/>
                              <w:rPr>
                                <w:color w:val="2F5897" w:themeColor="text2"/>
                                <w:lang w:val="pl-PL"/>
                              </w:rPr>
                            </w:pPr>
                          </w:p>
                        </w:tc>
                      </w:tr>
                    </w:tbl>
                    <w:p w14:paraId="40840ACF" w14:textId="77777777" w:rsidR="000B256A" w:rsidRPr="00BE75F9" w:rsidRDefault="000B256A">
                      <w:pPr>
                        <w:rPr>
                          <w:color w:val="2F5897" w:themeColor="text2"/>
                          <w:lang w:val="pl-PL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5F6E17">
        <w:rPr>
          <w:color w:val="2C395D" w:themeColor="accent1" w:themeShade="80"/>
          <w:lang w:val="pl-PL"/>
        </w:rPr>
        <w:t xml:space="preserve">Można zdefiniować limity dla użytkowników i określić, czy mają być liczone </w:t>
      </w:r>
      <w:r w:rsidR="001111DB">
        <w:rPr>
          <w:color w:val="2C395D" w:themeColor="accent1" w:themeShade="80"/>
          <w:lang w:val="pl-PL"/>
        </w:rPr>
        <w:t xml:space="preserve">co miesiąc od zera, czy kontynuować od </w:t>
      </w:r>
      <w:r w:rsidR="001111DB">
        <w:rPr>
          <w:color w:val="2C395D" w:themeColor="accent1" w:themeShade="80"/>
          <w:lang w:val="pl-PL"/>
        </w:rPr>
        <w:t>poziomu z poprzedniego miesiąca.</w:t>
      </w:r>
    </w:p>
    <w:p w14:paraId="13DE25C5" w14:textId="77777777" w:rsidR="001111DB" w:rsidRPr="001111DB" w:rsidRDefault="001111DB" w:rsidP="005F6E17">
      <w:pPr>
        <w:rPr>
          <w:b/>
          <w:color w:val="2C395D" w:themeColor="accent1" w:themeShade="80"/>
          <w:sz w:val="24"/>
          <w:lang w:val="pl-PL"/>
        </w:rPr>
      </w:pPr>
      <w:r w:rsidRPr="001111DB">
        <w:rPr>
          <w:b/>
          <w:color w:val="2C395D" w:themeColor="accent1" w:themeShade="80"/>
          <w:sz w:val="24"/>
          <w:lang w:val="pl-PL"/>
        </w:rPr>
        <w:t>Zdefiniowane arkusze</w:t>
      </w:r>
    </w:p>
    <w:p w14:paraId="4C5BA698" w14:textId="77777777"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Wpisywanie</w:t>
      </w:r>
    </w:p>
    <w:p w14:paraId="7312FF9D" w14:textId="77777777"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Żeby wejść do widoku dnia należy kliknąć na datę.</w:t>
      </w:r>
    </w:p>
    <w:p w14:paraId="3AE5278A" w14:textId="77777777" w:rsidR="00CB260C" w:rsidRDefault="00CB260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Jeśli wpisujesz </w:t>
      </w:r>
      <w:proofErr w:type="spellStart"/>
      <w:r>
        <w:rPr>
          <w:color w:val="2C395D" w:themeColor="accent1" w:themeShade="80"/>
          <w:lang w:val="pl-PL"/>
        </w:rPr>
        <w:t>wydatke</w:t>
      </w:r>
      <w:proofErr w:type="spellEnd"/>
      <w:r>
        <w:rPr>
          <w:color w:val="2C395D" w:themeColor="accent1" w:themeShade="80"/>
          <w:lang w:val="pl-PL"/>
        </w:rPr>
        <w:t xml:space="preserve"> w „przyszłości” możesz ustawić notyfikację o nim na e-mail.</w:t>
      </w:r>
    </w:p>
    <w:p w14:paraId="042ABC91" w14:textId="77777777"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Filtrowanie</w:t>
      </w:r>
    </w:p>
    <w:p w14:paraId="7690BB92" w14:textId="77777777" w:rsidR="001111DB" w:rsidRDefault="001111DB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>Ustawienie danych wyszukiwania odświeży widok miesięczny.</w:t>
      </w:r>
    </w:p>
    <w:p w14:paraId="2978D962" w14:textId="77777777" w:rsidR="001111DB" w:rsidRPr="001111DB" w:rsidRDefault="001111DB" w:rsidP="005F6E17">
      <w:pPr>
        <w:rPr>
          <w:b/>
          <w:color w:val="2C395D" w:themeColor="accent1" w:themeShade="80"/>
          <w:lang w:val="pl-PL"/>
        </w:rPr>
      </w:pPr>
      <w:r w:rsidRPr="001111DB">
        <w:rPr>
          <w:b/>
          <w:color w:val="2C395D" w:themeColor="accent1" w:themeShade="80"/>
          <w:lang w:val="pl-PL"/>
        </w:rPr>
        <w:t>Wyszukaj</w:t>
      </w:r>
    </w:p>
    <w:p w14:paraId="1C385C7F" w14:textId="77777777" w:rsidR="001111DB" w:rsidRDefault="00835B8C" w:rsidP="005F6E17">
      <w:pPr>
        <w:rPr>
          <w:color w:val="2C395D" w:themeColor="accent1" w:themeShade="80"/>
          <w:lang w:val="pl-PL"/>
        </w:rPr>
      </w:pPr>
      <w:r>
        <w:rPr>
          <w:color w:val="2C395D" w:themeColor="accent1" w:themeShade="80"/>
          <w:lang w:val="pl-PL"/>
        </w:rPr>
        <w:t xml:space="preserve">Arkusz posiada też drugi widok. Można w nim </w:t>
      </w:r>
      <w:r w:rsidRPr="00835B8C">
        <w:rPr>
          <w:b/>
          <w:color w:val="2C395D" w:themeColor="accent1" w:themeShade="80"/>
          <w:lang w:val="pl-PL"/>
        </w:rPr>
        <w:t>filtrować</w:t>
      </w:r>
      <w:r>
        <w:rPr>
          <w:color w:val="2C395D" w:themeColor="accent1" w:themeShade="80"/>
          <w:lang w:val="pl-PL"/>
        </w:rPr>
        <w:t xml:space="preserve"> dane, </w:t>
      </w:r>
      <w:r w:rsidRPr="00835B8C">
        <w:rPr>
          <w:b/>
          <w:color w:val="2C395D" w:themeColor="accent1" w:themeShade="80"/>
          <w:lang w:val="pl-PL"/>
        </w:rPr>
        <w:t>modyfikować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wpisy</w:t>
      </w:r>
      <w:r>
        <w:rPr>
          <w:color w:val="2C395D" w:themeColor="accent1" w:themeShade="80"/>
          <w:lang w:val="pl-PL"/>
        </w:rPr>
        <w:t xml:space="preserve">, </w:t>
      </w:r>
      <w:r w:rsidRPr="00835B8C">
        <w:rPr>
          <w:b/>
          <w:color w:val="2C395D" w:themeColor="accent1" w:themeShade="80"/>
          <w:lang w:val="pl-PL"/>
        </w:rPr>
        <w:t>tworzyć</w:t>
      </w:r>
      <w:r>
        <w:rPr>
          <w:color w:val="2C395D" w:themeColor="accent1" w:themeShade="80"/>
          <w:lang w:val="pl-PL"/>
        </w:rPr>
        <w:t xml:space="preserve"> </w:t>
      </w:r>
      <w:r w:rsidRPr="00835B8C">
        <w:rPr>
          <w:b/>
          <w:color w:val="2C395D" w:themeColor="accent1" w:themeShade="80"/>
          <w:lang w:val="pl-PL"/>
        </w:rPr>
        <w:t>duplikaty</w:t>
      </w:r>
      <w:r>
        <w:rPr>
          <w:color w:val="2C395D" w:themeColor="accent1" w:themeShade="80"/>
          <w:lang w:val="pl-PL"/>
        </w:rPr>
        <w:t xml:space="preserve"> (np. cyklicznych wydatków)</w:t>
      </w:r>
      <w:r w:rsidR="00CB260C">
        <w:rPr>
          <w:color w:val="2C395D" w:themeColor="accent1" w:themeShade="80"/>
          <w:lang w:val="pl-PL"/>
        </w:rPr>
        <w:t>.</w:t>
      </w:r>
    </w:p>
    <w:p w14:paraId="39412A16" w14:textId="77777777" w:rsidR="00CB260C" w:rsidRDefault="00CB260C" w:rsidP="005F6E17">
      <w:pPr>
        <w:rPr>
          <w:b/>
          <w:color w:val="2C395D" w:themeColor="accent1" w:themeShade="80"/>
          <w:lang w:val="pl-PL"/>
        </w:rPr>
      </w:pPr>
      <w:r w:rsidRPr="00CB260C">
        <w:rPr>
          <w:b/>
          <w:color w:val="2C395D" w:themeColor="accent1" w:themeShade="80"/>
          <w:lang w:val="pl-PL"/>
        </w:rPr>
        <w:t>Podsumowanie użytkowników</w:t>
      </w:r>
    </w:p>
    <w:p w14:paraId="13F85F71" w14:textId="77777777" w:rsidR="00CB260C" w:rsidRPr="00CB260C" w:rsidRDefault="00CB260C" w:rsidP="005F6E17">
      <w:pPr>
        <w:rPr>
          <w:color w:val="2C395D" w:themeColor="accent1" w:themeShade="80"/>
          <w:lang w:val="pl-PL"/>
        </w:rPr>
      </w:pPr>
      <w:r w:rsidRPr="00CB260C">
        <w:rPr>
          <w:color w:val="2C395D" w:themeColor="accent1" w:themeShade="80"/>
          <w:lang w:val="pl-PL"/>
        </w:rPr>
        <w:t xml:space="preserve">W </w:t>
      </w:r>
      <w:r>
        <w:rPr>
          <w:color w:val="2C395D" w:themeColor="accent1" w:themeShade="80"/>
          <w:lang w:val="pl-PL"/>
        </w:rPr>
        <w:t xml:space="preserve">trzecim widoku masz </w:t>
      </w:r>
      <w:bookmarkStart w:id="0" w:name="_GoBack"/>
      <w:bookmarkEnd w:id="0"/>
      <w:r>
        <w:rPr>
          <w:color w:val="2C395D" w:themeColor="accent1" w:themeShade="80"/>
          <w:lang w:val="pl-PL"/>
        </w:rPr>
        <w:t>podsumowanie wydatków użytkowników wraz z ich limitami. Możesz zmodyfikować ustawione w przeszłości limity.</w:t>
      </w:r>
    </w:p>
    <w:p w14:paraId="3A723689" w14:textId="77777777" w:rsidR="000B256A" w:rsidRPr="005F6E17" w:rsidRDefault="000B256A">
      <w:pPr>
        <w:pStyle w:val="Cytat"/>
        <w:jc w:val="left"/>
        <w:rPr>
          <w:rFonts w:asciiTheme="minorHAnsi" w:hAnsiTheme="minorHAnsi"/>
          <w:i w:val="0"/>
          <w:color w:val="2F5897" w:themeColor="text2"/>
          <w:sz w:val="22"/>
          <w:lang w:val="pl-PL"/>
        </w:rPr>
      </w:pPr>
    </w:p>
    <w:sectPr w:rsidR="000B256A" w:rsidRPr="005F6E17">
      <w:type w:val="continuous"/>
      <w:pgSz w:w="12240" w:h="15840"/>
      <w:pgMar w:top="936" w:right="936" w:bottom="936" w:left="936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5444"/>
    <w:multiLevelType w:val="hybridMultilevel"/>
    <w:tmpl w:val="647A2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957DF8"/>
    <w:multiLevelType w:val="hybridMultilevel"/>
    <w:tmpl w:val="ACC48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7830"/>
    <w:multiLevelType w:val="hybridMultilevel"/>
    <w:tmpl w:val="2190154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E767A4"/>
    <w:multiLevelType w:val="hybridMultilevel"/>
    <w:tmpl w:val="AB3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4439C"/>
    <w:multiLevelType w:val="hybridMultilevel"/>
    <w:tmpl w:val="F2E61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36F6"/>
    <w:rsid w:val="00057D94"/>
    <w:rsid w:val="000B256A"/>
    <w:rsid w:val="001111DB"/>
    <w:rsid w:val="004319FA"/>
    <w:rsid w:val="00556DD0"/>
    <w:rsid w:val="005F6E17"/>
    <w:rsid w:val="006E7DB1"/>
    <w:rsid w:val="007142BC"/>
    <w:rsid w:val="00835B8C"/>
    <w:rsid w:val="008536F6"/>
    <w:rsid w:val="00886FFA"/>
    <w:rsid w:val="009D3879"/>
    <w:rsid w:val="00A9086E"/>
    <w:rsid w:val="00AF465E"/>
    <w:rsid w:val="00BE75F9"/>
    <w:rsid w:val="00C30B04"/>
    <w:rsid w:val="00CB260C"/>
    <w:rsid w:val="00E31FFE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D743"/>
  <w15:docId w15:val="{883184D9-63C2-4D5D-97B8-7087172F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F5897" w:themeColor="text2"/>
      <w:lang w:eastAsia="en-US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  <w:lang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  <w:szCs w:val="16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bCs/>
      <w:color w:val="2F5897" w:themeColor="text2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bCs/>
      <w:i/>
      <w:color w:val="2F5897" w:themeColor="text2"/>
      <w:sz w:val="23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2F5897" w:themeColor="text2"/>
      <w:sz w:val="23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2F5897" w:themeColor="text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2F5897" w:themeColor="text2"/>
      <w:sz w:val="21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1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 w:themeColor="text1"/>
      <w:sz w:val="20"/>
      <w:szCs w:val="2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eastAsia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Pr>
      <w:lang w:eastAsia="en-US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  <w:lang w:eastAsia="en-US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6076B4" w:themeColor="accent1"/>
      <w:sz w:val="24"/>
      <w:lang w:eastAsia="en-US"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:lang w:eastAsia="en-US" w:bidi="hi-IN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FFFFFF" w:themeColor="background1"/>
      <w:sz w:val="24"/>
      <w:shd w:val="clear" w:color="auto" w:fill="6076B4" w:themeFill="accent1"/>
      <w:lang w:eastAsia="en-US" w:bidi="hi-IN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000000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olor w:val="000000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smallCaps/>
      <w:spacing w:val="10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  <w:rPr>
      <w:lang w:eastAsia="ja-JP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idt-action">
    <w:name w:val="idt-action"/>
    <w:basedOn w:val="Domylnaczcionkaakapitu"/>
    <w:rsid w:val="008536F6"/>
  </w:style>
  <w:style w:type="character" w:styleId="Hipercze">
    <w:name w:val="Hyperlink"/>
    <w:basedOn w:val="Domylnaczcionkaakapitu"/>
    <w:uiPriority w:val="99"/>
    <w:unhideWhenUsed/>
    <w:rsid w:val="008536F6"/>
    <w:rPr>
      <w:color w:val="3399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E7DB1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enseSystem%20%3cexpense_system@mailplus.pl%3e?subject=Uwagi" TargetMode="External"/><Relationship Id="rId3" Type="http://schemas.openxmlformats.org/officeDocument/2006/relationships/styles" Target="styles.xml"/><Relationship Id="rId7" Type="http://schemas.openxmlformats.org/officeDocument/2006/relationships/hyperlink" Target="mailto:ExpenseSystem%20%3cexpense_system@mailplus.pl%3e?subject=Uwa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News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8D6C4-D1A8-4A68-B2FE-B0E72999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ExecutiveNewsletter</Template>
  <TotalTime>62</TotalTime>
  <Pages>2</Pages>
  <Words>243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 Expense System</vt:lpstr>
      <vt:lpstr/>
    </vt:vector>
  </TitlesOfParts>
  <Company>CGI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Expense System</dc:title>
  <dc:creator>https://new-expensesystem.herokuapp.com</dc:creator>
  <cp:lastModifiedBy>Michał Kostro</cp:lastModifiedBy>
  <cp:revision>15</cp:revision>
  <cp:lastPrinted>2017-01-03T09:56:00Z</cp:lastPrinted>
  <dcterms:created xsi:type="dcterms:W3CDTF">2015-11-12T21:49:00Z</dcterms:created>
  <dcterms:modified xsi:type="dcterms:W3CDTF">2019-12-28T20:31:00Z</dcterms:modified>
</cp:coreProperties>
</file>